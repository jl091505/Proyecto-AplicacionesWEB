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9C4" w:rsidRDefault="00DD29C4" w:rsidP="008B720C">
      <w:pPr>
        <w:jc w:val="center"/>
        <w:rPr>
          <w:b/>
          <w:sz w:val="24"/>
          <w:szCs w:val="24"/>
        </w:rPr>
      </w:pPr>
      <w:r w:rsidRPr="008B720C">
        <w:rPr>
          <w:b/>
          <w:sz w:val="24"/>
          <w:szCs w:val="24"/>
        </w:rPr>
        <w:t>ENTREVISTAS</w:t>
      </w:r>
    </w:p>
    <w:p w:rsidR="00DD29C4" w:rsidRDefault="00DD29C4" w:rsidP="008B720C">
      <w:pPr>
        <w:jc w:val="center"/>
        <w:rPr>
          <w:b/>
          <w:sz w:val="24"/>
          <w:szCs w:val="24"/>
        </w:rPr>
      </w:pPr>
    </w:p>
    <w:p w:rsidR="00DD29C4" w:rsidRDefault="00DD29C4" w:rsidP="008B720C">
      <w:pPr>
        <w:rPr>
          <w:b/>
          <w:sz w:val="24"/>
          <w:szCs w:val="24"/>
        </w:rPr>
      </w:pPr>
    </w:p>
    <w:p w:rsidR="00DD29C4" w:rsidRDefault="00DD29C4" w:rsidP="008B720C">
      <w:pPr>
        <w:rPr>
          <w:b/>
          <w:sz w:val="24"/>
          <w:szCs w:val="24"/>
        </w:rPr>
      </w:pPr>
      <w:r>
        <w:rPr>
          <w:b/>
          <w:sz w:val="24"/>
          <w:szCs w:val="24"/>
        </w:rPr>
        <w:t xml:space="preserve">INGENIERO FABIAN GIRALDO </w:t>
      </w:r>
    </w:p>
    <w:p w:rsidR="00DD29C4" w:rsidRDefault="00DD29C4" w:rsidP="00484EF6">
      <w:pPr>
        <w:pStyle w:val="ListParagraph"/>
        <w:ind w:left="0"/>
        <w:rPr>
          <w:b/>
          <w:sz w:val="24"/>
          <w:szCs w:val="24"/>
        </w:rPr>
      </w:pPr>
    </w:p>
    <w:p w:rsidR="00DD29C4" w:rsidRPr="00CF3E23" w:rsidRDefault="00DD29C4" w:rsidP="00484EF6">
      <w:pPr>
        <w:pStyle w:val="ListParagraph"/>
        <w:ind w:left="0"/>
        <w:rPr>
          <w:b/>
          <w:sz w:val="24"/>
          <w:szCs w:val="24"/>
        </w:rPr>
      </w:pPr>
      <w:r>
        <w:rPr>
          <w:b/>
          <w:sz w:val="24"/>
          <w:szCs w:val="24"/>
        </w:rPr>
        <w:t>¿</w:t>
      </w:r>
      <w:r w:rsidRPr="00EB57DF">
        <w:rPr>
          <w:b/>
          <w:sz w:val="24"/>
          <w:szCs w:val="24"/>
        </w:rPr>
        <w:t>En qué consiste la administrar los proyectos</w:t>
      </w:r>
      <w:r>
        <w:rPr>
          <w:b/>
          <w:sz w:val="24"/>
          <w:szCs w:val="24"/>
        </w:rPr>
        <w:t xml:space="preserve">  de aula?</w:t>
      </w:r>
    </w:p>
    <w:p w:rsidR="00DD29C4" w:rsidRDefault="00DD29C4" w:rsidP="00715210">
      <w:pPr>
        <w:jc w:val="both"/>
        <w:rPr>
          <w:b/>
          <w:sz w:val="24"/>
          <w:szCs w:val="24"/>
        </w:rPr>
      </w:pPr>
      <w:r>
        <w:rPr>
          <w:b/>
          <w:sz w:val="24"/>
          <w:szCs w:val="24"/>
        </w:rPr>
        <w:t>Lo que se quiere manejar para la administración de los proyectos es  llegar a tener una aplicación en la cual se pueda  supervisar los proyectos,   en este momento se está verificando un formato guía para el planeamiento de proyectos que  una vez diligenciado podemos verificar toda la información referente a estos, donde  se registran todos los datos  referentes al proyecto a desarrollar, otra cosa que se debe tener en cuenta  son los perfiles  para el análisis de los proyectos que serian el alumno, el  docente seguimiento a los alumnos-proyectos  y el coordinador  que  supervisaría  al  docente.</w:t>
      </w:r>
    </w:p>
    <w:p w:rsidR="00DD29C4" w:rsidRPr="00715210" w:rsidRDefault="00DD29C4" w:rsidP="00715210">
      <w:pPr>
        <w:jc w:val="both"/>
        <w:rPr>
          <w:b/>
          <w:sz w:val="24"/>
          <w:szCs w:val="24"/>
        </w:rPr>
      </w:pPr>
      <w:r>
        <w:rPr>
          <w:b/>
          <w:sz w:val="24"/>
          <w:szCs w:val="24"/>
        </w:rPr>
        <w:t>Suministra formato  guía para el planeamiento de proyecto</w:t>
      </w:r>
    </w:p>
    <w:p w:rsidR="00DD29C4" w:rsidRDefault="00DD29C4" w:rsidP="00FF1403">
      <w:pPr>
        <w:rPr>
          <w:b/>
          <w:sz w:val="24"/>
          <w:szCs w:val="24"/>
        </w:rPr>
      </w:pPr>
    </w:p>
    <w:p w:rsidR="00DD29C4" w:rsidRDefault="00DD29C4" w:rsidP="00FF1403">
      <w:pPr>
        <w:rPr>
          <w:b/>
          <w:sz w:val="24"/>
          <w:szCs w:val="24"/>
        </w:rPr>
      </w:pPr>
      <w:r>
        <w:rPr>
          <w:b/>
          <w:sz w:val="24"/>
          <w:szCs w:val="24"/>
        </w:rPr>
        <w:t>INGENIERA  EMILCE GARCIA</w:t>
      </w:r>
    </w:p>
    <w:p w:rsidR="00DD29C4" w:rsidRDefault="00DD29C4" w:rsidP="00484EF6">
      <w:pPr>
        <w:pStyle w:val="ListParagraph"/>
        <w:ind w:left="0"/>
        <w:rPr>
          <w:b/>
          <w:sz w:val="24"/>
          <w:szCs w:val="24"/>
        </w:rPr>
      </w:pPr>
    </w:p>
    <w:p w:rsidR="00DD29C4" w:rsidRPr="00CF3E23" w:rsidRDefault="00DD29C4" w:rsidP="00484EF6">
      <w:pPr>
        <w:pStyle w:val="ListParagraph"/>
        <w:ind w:left="0"/>
        <w:rPr>
          <w:b/>
          <w:sz w:val="24"/>
          <w:szCs w:val="24"/>
        </w:rPr>
      </w:pPr>
      <w:r>
        <w:rPr>
          <w:b/>
          <w:sz w:val="24"/>
          <w:szCs w:val="24"/>
        </w:rPr>
        <w:t>¿</w:t>
      </w:r>
      <w:r w:rsidRPr="00EB57DF">
        <w:rPr>
          <w:b/>
          <w:sz w:val="24"/>
          <w:szCs w:val="24"/>
        </w:rPr>
        <w:t>En qué consiste la administrar los proyectos</w:t>
      </w:r>
      <w:r>
        <w:rPr>
          <w:b/>
          <w:sz w:val="24"/>
          <w:szCs w:val="24"/>
        </w:rPr>
        <w:t xml:space="preserve">  de aula?</w:t>
      </w:r>
    </w:p>
    <w:p w:rsidR="00DD29C4" w:rsidRDefault="00DD29C4" w:rsidP="00362007">
      <w:pPr>
        <w:jc w:val="both"/>
        <w:rPr>
          <w:b/>
          <w:sz w:val="24"/>
          <w:szCs w:val="24"/>
        </w:rPr>
      </w:pPr>
      <w:r>
        <w:rPr>
          <w:b/>
          <w:sz w:val="24"/>
          <w:szCs w:val="24"/>
        </w:rPr>
        <w:t>Yo  dicto la materia  de gerencia de proyectos, así  como también  tengo a cargo el proyecto de la clínica albear en el cual el alumno una vez escoge  un modulo se le hace un seguimiento  con un cronograma de actividades, en esta supervisión el documento más importante es el  acta de reunión donde el  alumno  y  la persona encargada de la clínica firman y se describen unos compromisos.</w:t>
      </w:r>
    </w:p>
    <w:p w:rsidR="00DD29C4" w:rsidRDefault="00DD29C4" w:rsidP="008B720C">
      <w:pPr>
        <w:jc w:val="center"/>
        <w:rPr>
          <w:b/>
          <w:sz w:val="24"/>
          <w:szCs w:val="24"/>
        </w:rPr>
      </w:pPr>
    </w:p>
    <w:p w:rsidR="00DD29C4" w:rsidRPr="00715210" w:rsidRDefault="00DD29C4" w:rsidP="003B7C6A">
      <w:pPr>
        <w:jc w:val="both"/>
        <w:rPr>
          <w:b/>
          <w:sz w:val="24"/>
          <w:szCs w:val="24"/>
        </w:rPr>
      </w:pPr>
      <w:r>
        <w:rPr>
          <w:b/>
          <w:sz w:val="24"/>
          <w:szCs w:val="24"/>
        </w:rPr>
        <w:t>Suministra formato  acta de reunión.</w:t>
      </w:r>
    </w:p>
    <w:p w:rsidR="00DD29C4" w:rsidRDefault="00DD29C4" w:rsidP="008B720C">
      <w:pPr>
        <w:jc w:val="center"/>
        <w:rPr>
          <w:b/>
          <w:sz w:val="24"/>
          <w:szCs w:val="24"/>
        </w:rPr>
      </w:pPr>
    </w:p>
    <w:p w:rsidR="00DD29C4" w:rsidRPr="008B720C" w:rsidRDefault="00DD29C4" w:rsidP="008B720C">
      <w:pPr>
        <w:jc w:val="center"/>
        <w:rPr>
          <w:b/>
          <w:sz w:val="24"/>
          <w:szCs w:val="24"/>
        </w:rPr>
      </w:pPr>
    </w:p>
    <w:sectPr w:rsidR="00DD29C4" w:rsidRPr="008B720C" w:rsidSect="0030124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65EDE"/>
    <w:multiLevelType w:val="hybridMultilevel"/>
    <w:tmpl w:val="DB1C8044"/>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
    <w:nsid w:val="3C595805"/>
    <w:multiLevelType w:val="hybridMultilevel"/>
    <w:tmpl w:val="CA6C2190"/>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
    <w:nsid w:val="6654017E"/>
    <w:multiLevelType w:val="hybridMultilevel"/>
    <w:tmpl w:val="58947E38"/>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
    <w:nsid w:val="79C83CA1"/>
    <w:multiLevelType w:val="hybridMultilevel"/>
    <w:tmpl w:val="3F38A1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B720C"/>
    <w:rsid w:val="000B396A"/>
    <w:rsid w:val="00237F92"/>
    <w:rsid w:val="002F5371"/>
    <w:rsid w:val="0030124E"/>
    <w:rsid w:val="00362007"/>
    <w:rsid w:val="003B7C6A"/>
    <w:rsid w:val="00484EF6"/>
    <w:rsid w:val="004B67BA"/>
    <w:rsid w:val="00614ECB"/>
    <w:rsid w:val="00715210"/>
    <w:rsid w:val="007843ED"/>
    <w:rsid w:val="008B720C"/>
    <w:rsid w:val="008C3A8C"/>
    <w:rsid w:val="00A96C85"/>
    <w:rsid w:val="00AE5DD4"/>
    <w:rsid w:val="00B62EBC"/>
    <w:rsid w:val="00CA206C"/>
    <w:rsid w:val="00CF3E23"/>
    <w:rsid w:val="00D7177B"/>
    <w:rsid w:val="00DD29C4"/>
    <w:rsid w:val="00EB57DF"/>
    <w:rsid w:val="00EC7DD4"/>
    <w:rsid w:val="00FF1403"/>
  </w:rsids>
  <m:mathPr>
    <m:mathFont m:val="Cambria Math"/>
    <m:brkBin m:val="before"/>
    <m:brkBinSub m:val="--"/>
    <m:smallFrac m:val="off"/>
    <m:dispDef/>
    <m:lMargin m:val="0"/>
    <m:rMargin m:val="0"/>
    <m:defJc m:val="centerGroup"/>
    <m:wrapIndent m:val="1440"/>
    <m:intLim m:val="subSup"/>
    <m:naryLim m:val="undOvr"/>
  </m:mathPr>
  <w:uiCompat97To2003/>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CO" w:eastAsia="es-C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24E"/>
    <w:pPr>
      <w:spacing w:after="200" w:line="276" w:lineRule="auto"/>
    </w:pPr>
    <w:rPr>
      <w:lang w:val="es-E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B720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339</TotalTime>
  <Pages>1</Pages>
  <Words>195</Words>
  <Characters>1076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dc:creator>
  <cp:keywords/>
  <dc:description/>
  <cp:lastModifiedBy>Ingenieria</cp:lastModifiedBy>
  <cp:revision>7</cp:revision>
  <dcterms:created xsi:type="dcterms:W3CDTF">2014-03-28T01:05:00Z</dcterms:created>
  <dcterms:modified xsi:type="dcterms:W3CDTF">2014-04-10T00:32:00Z</dcterms:modified>
</cp:coreProperties>
</file>